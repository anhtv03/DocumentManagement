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5040"/>
      </w:tblGrid>
      <w:tr w:rsidR="00FC030B" w14:paraId="72558F43" w14:textId="77777777" w:rsidTr="00FC030B">
        <w:trPr>
          <w:trHeight w:val="2970"/>
        </w:trPr>
        <w:tc>
          <w:tcPr>
            <w:tcW w:w="4320" w:type="dxa"/>
            <w:vAlign w:val="bottom"/>
          </w:tcPr>
          <w:p w14:paraId="02ACDCD4" w14:textId="77777777" w:rsidR="00FC030B" w:rsidRDefault="00000000" w:rsidP="00FC030B">
            <w:pPr>
              <w:pStyle w:val="Title"/>
            </w:pPr>
            <w:sdt>
              <w:sdtPr>
                <w:id w:val="-1771764096"/>
                <w:placeholder>
                  <w:docPart w:val="06DEBFA2806A4932B4BA16A2C9BC5077"/>
                </w:placeholder>
                <w:showingPlcHdr/>
                <w15:appearance w15:val="hidden"/>
              </w:sdtPr>
              <w:sdtContent>
                <w:r w:rsidR="00FC030B" w:rsidRPr="00FC030B">
                  <w:t>Meeting minutes</w:t>
                </w:r>
              </w:sdtContent>
            </w:sdt>
            <w:r w:rsidR="00FC030B">
              <w:t xml:space="preserve"> </w:t>
            </w:r>
          </w:p>
        </w:tc>
        <w:tc>
          <w:tcPr>
            <w:tcW w:w="5040" w:type="dxa"/>
            <w:vMerge w:val="restart"/>
          </w:tcPr>
          <w:p w14:paraId="3CA07281" w14:textId="77777777" w:rsidR="00FC030B" w:rsidRDefault="00FC030B" w:rsidP="00FC030B">
            <w:pPr>
              <w:ind w:left="-384" w:right="-648"/>
            </w:pPr>
            <w:r>
              <w:rPr>
                <w:noProof/>
              </w:rPr>
              <w:drawing>
                <wp:inline distT="0" distB="0" distL="0" distR="0" wp14:anchorId="65934CD4" wp14:editId="5EF7596C">
                  <wp:extent cx="3383280" cy="2270048"/>
                  <wp:effectExtent l="0" t="0" r="0" b="0"/>
                  <wp:docPr id="1966488892" name="Graphic 3" descr="Graphic illustration of team in a mee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488892" name="Graphic 3" descr="Graphic illustration of team in a meeti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22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30B" w14:paraId="5C6639DF" w14:textId="77777777" w:rsidTr="00FC030B">
        <w:tc>
          <w:tcPr>
            <w:tcW w:w="4320" w:type="dxa"/>
            <w:vAlign w:val="center"/>
          </w:tcPr>
          <w:p w14:paraId="5765EA5C" w14:textId="77777777" w:rsidR="00FC030B" w:rsidRPr="008342D0" w:rsidRDefault="00000000" w:rsidP="002965C2">
            <w:pPr>
              <w:pStyle w:val="Subhead"/>
            </w:pPr>
            <w:sdt>
              <w:sdtPr>
                <w:id w:val="1057902306"/>
                <w:placeholder>
                  <w:docPart w:val="6D1A0D54F2594CD78910B7D8E4F1B265"/>
                </w:placeholder>
                <w:showingPlcHdr/>
                <w15:appearance w15:val="hidden"/>
              </w:sdtPr>
              <w:sdtContent>
                <w:r w:rsidR="00FC030B" w:rsidRPr="00FC030B">
                  <w:t>pta</w:t>
                </w:r>
              </w:sdtContent>
            </w:sdt>
            <w:r w:rsidR="00FC030B">
              <w:t xml:space="preserve"> </w:t>
            </w:r>
          </w:p>
        </w:tc>
        <w:tc>
          <w:tcPr>
            <w:tcW w:w="5040" w:type="dxa"/>
            <w:vMerge/>
          </w:tcPr>
          <w:p w14:paraId="7BDCB059" w14:textId="77777777" w:rsidR="00FC030B" w:rsidRDefault="00FC030B" w:rsidP="002965C2">
            <w:pPr>
              <w:pStyle w:val="Subhead"/>
            </w:pPr>
          </w:p>
        </w:tc>
      </w:tr>
    </w:tbl>
    <w:p w14:paraId="58C6FD72" w14:textId="77777777" w:rsidR="007A4170" w:rsidRDefault="007A4170" w:rsidP="00AE44C5">
      <w:pPr>
        <w:pStyle w:val="Subhead"/>
        <w:rPr>
          <w:sz w:val="24"/>
          <w:szCs w:val="24"/>
        </w:rPr>
      </w:pPr>
    </w:p>
    <w:p w14:paraId="64F5EBA8" w14:textId="77777777" w:rsidR="00EF36A5" w:rsidRPr="00C20B2D" w:rsidRDefault="00EF36A5" w:rsidP="00AE44C5">
      <w:pPr>
        <w:pStyle w:val="Subhead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CD3" w:themeFill="accent5"/>
        <w:tblLook w:val="04A0" w:firstRow="1" w:lastRow="0" w:firstColumn="1" w:lastColumn="0" w:noHBand="0" w:noVBand="1"/>
      </w:tblPr>
      <w:tblGrid>
        <w:gridCol w:w="2335"/>
        <w:gridCol w:w="270"/>
        <w:gridCol w:w="2520"/>
        <w:gridCol w:w="270"/>
        <w:gridCol w:w="3955"/>
      </w:tblGrid>
      <w:tr w:rsidR="002D2055" w14:paraId="73531E69" w14:textId="77777777" w:rsidTr="007A4170">
        <w:trPr>
          <w:trHeight w:val="504"/>
        </w:trPr>
        <w:tc>
          <w:tcPr>
            <w:tcW w:w="2335" w:type="dxa"/>
            <w:shd w:val="clear" w:color="auto" w:fill="E4F4EF" w:themeFill="accent2" w:themeFillTint="33"/>
          </w:tcPr>
          <w:p w14:paraId="495E85CA" w14:textId="77777777" w:rsidR="00B265A1" w:rsidRDefault="00000000" w:rsidP="001311AF">
            <w:pPr>
              <w:pStyle w:val="Heading1"/>
            </w:pPr>
            <w:sdt>
              <w:sdtPr>
                <w:id w:val="593591499"/>
                <w:placeholder>
                  <w:docPart w:val="946B21248FD548BB8AE9882B8F17E442"/>
                </w:placeholder>
                <w:showingPlcHdr/>
                <w15:appearance w15:val="hidden"/>
              </w:sdtPr>
              <w:sdtContent>
                <w:r w:rsidR="00FC030B" w:rsidRPr="00FC030B">
                  <w:t>Date:</w:t>
                </w:r>
              </w:sdtContent>
            </w:sdt>
            <w:r w:rsid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4A3F7697" w14:textId="77777777" w:rsidR="00B265A1" w:rsidRPr="00AB4981" w:rsidRDefault="00B265A1" w:rsidP="001311AF">
            <w:pPr>
              <w:pStyle w:val="Heading1"/>
            </w:pPr>
          </w:p>
        </w:tc>
        <w:tc>
          <w:tcPr>
            <w:tcW w:w="2520" w:type="dxa"/>
            <w:shd w:val="clear" w:color="auto" w:fill="E4F4EF" w:themeFill="accent2" w:themeFillTint="33"/>
          </w:tcPr>
          <w:p w14:paraId="7FB56162" w14:textId="77777777" w:rsidR="00B265A1" w:rsidRDefault="00000000" w:rsidP="001311AF">
            <w:pPr>
              <w:pStyle w:val="Heading1"/>
            </w:pPr>
            <w:sdt>
              <w:sdtPr>
                <w:id w:val="-1555462998"/>
                <w:placeholder>
                  <w:docPart w:val="22358A7BFF64417FBF9CE2920845D455"/>
                </w:placeholder>
                <w:showingPlcHdr/>
                <w15:appearance w15:val="hidden"/>
              </w:sdtPr>
              <w:sdtContent>
                <w:r w:rsidR="00FC030B" w:rsidRPr="00FC030B">
                  <w:t>Time:</w:t>
                </w:r>
              </w:sdtContent>
            </w:sdt>
            <w:r w:rsid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6C65E755" w14:textId="77777777" w:rsidR="00B265A1" w:rsidRPr="00AB4981" w:rsidRDefault="00B265A1" w:rsidP="001311AF">
            <w:pPr>
              <w:pStyle w:val="Heading1"/>
            </w:pPr>
          </w:p>
        </w:tc>
        <w:tc>
          <w:tcPr>
            <w:tcW w:w="3955" w:type="dxa"/>
            <w:shd w:val="clear" w:color="auto" w:fill="E4F4EF" w:themeFill="accent2" w:themeFillTint="33"/>
          </w:tcPr>
          <w:p w14:paraId="1C68961A" w14:textId="77777777" w:rsidR="00B265A1" w:rsidRDefault="00000000" w:rsidP="001311AF">
            <w:pPr>
              <w:pStyle w:val="Heading1"/>
            </w:pPr>
            <w:sdt>
              <w:sdtPr>
                <w:id w:val="481129102"/>
                <w:placeholder>
                  <w:docPart w:val="8CC04641545043278C073F5934F8F8A3"/>
                </w:placeholder>
                <w:showingPlcHdr/>
                <w15:appearance w15:val="hidden"/>
              </w:sdtPr>
              <w:sdtContent>
                <w:r w:rsidR="00FC030B" w:rsidRPr="00FC030B">
                  <w:t>Facilitator:</w:t>
                </w:r>
              </w:sdtContent>
            </w:sdt>
            <w:r w:rsidR="00FC030B">
              <w:t xml:space="preserve"> </w:t>
            </w:r>
          </w:p>
        </w:tc>
      </w:tr>
      <w:tr w:rsidR="00B265A1" w14:paraId="0B88C37B" w14:textId="77777777" w:rsidTr="00B265A1">
        <w:trPr>
          <w:trHeight w:val="530"/>
        </w:trPr>
        <w:tc>
          <w:tcPr>
            <w:tcW w:w="2335" w:type="dxa"/>
            <w:shd w:val="clear" w:color="auto" w:fill="auto"/>
          </w:tcPr>
          <w:p w14:paraId="56C2A079" w14:textId="77777777" w:rsidR="00B265A1" w:rsidRDefault="00000000" w:rsidP="00FC030B">
            <w:sdt>
              <w:sdtPr>
                <w:id w:val="2040476020"/>
                <w:placeholder>
                  <w:docPart w:val="AB99D790925B4AA7A90061B07B4CEAFC"/>
                </w:placeholder>
                <w:showingPlcHdr/>
                <w15:appearance w15:val="hidden"/>
              </w:sdtPr>
              <w:sdtContent>
                <w:r w:rsidR="00FC030B" w:rsidRPr="00FC030B">
                  <w:t>9/8/23</w:t>
                </w:r>
              </w:sdtContent>
            </w:sdt>
            <w:r w:rsid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03932564" w14:textId="77777777" w:rsidR="00B265A1" w:rsidRDefault="00B265A1" w:rsidP="00FC030B"/>
        </w:tc>
        <w:tc>
          <w:tcPr>
            <w:tcW w:w="2520" w:type="dxa"/>
            <w:shd w:val="clear" w:color="auto" w:fill="auto"/>
          </w:tcPr>
          <w:p w14:paraId="3F0E223A" w14:textId="77777777" w:rsidR="00B265A1" w:rsidRDefault="00000000" w:rsidP="00FC030B">
            <w:sdt>
              <w:sdtPr>
                <w:id w:val="499696572"/>
                <w:placeholder>
                  <w:docPart w:val="2E7C4CE5AC5649C1A38AD32582AC67D0"/>
                </w:placeholder>
                <w:showingPlcHdr/>
                <w15:appearance w15:val="hidden"/>
              </w:sdtPr>
              <w:sdtContent>
                <w:r w:rsidR="00FC030B" w:rsidRPr="00FC030B">
                  <w:t>6:00 PM</w:t>
                </w:r>
              </w:sdtContent>
            </w:sdt>
            <w:r w:rsid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1C43EE0E" w14:textId="77777777" w:rsidR="00B265A1" w:rsidRDefault="00B265A1" w:rsidP="00FC030B"/>
        </w:tc>
        <w:tc>
          <w:tcPr>
            <w:tcW w:w="3955" w:type="dxa"/>
            <w:shd w:val="clear" w:color="auto" w:fill="auto"/>
          </w:tcPr>
          <w:p w14:paraId="75104089" w14:textId="77777777" w:rsidR="00B265A1" w:rsidRDefault="00000000" w:rsidP="00FC030B">
            <w:sdt>
              <w:sdtPr>
                <w:id w:val="-1974899599"/>
                <w:placeholder>
                  <w:docPart w:val="5C0D6419D419409D82C7A112AE81CECB"/>
                </w:placeholder>
                <w:showingPlcHdr/>
                <w15:appearance w15:val="hidden"/>
              </w:sdtPr>
              <w:sdtContent>
                <w:r w:rsidR="00FC030B" w:rsidRPr="00FC030B">
                  <w:t>Angelica Astrom</w:t>
                </w:r>
              </w:sdtContent>
            </w:sdt>
            <w:r w:rsidR="00FC030B">
              <w:t xml:space="preserve"> </w:t>
            </w:r>
          </w:p>
        </w:tc>
      </w:tr>
    </w:tbl>
    <w:p w14:paraId="18BFF4F7" w14:textId="77777777" w:rsidR="004C6FFB" w:rsidRPr="004F5B25" w:rsidRDefault="004C6FFB" w:rsidP="00817AC0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70"/>
        <w:gridCol w:w="4585"/>
      </w:tblGrid>
      <w:tr w:rsidR="00A63EFD" w:rsidRPr="00FC030B" w14:paraId="30BF1B82" w14:textId="77777777" w:rsidTr="007636C1">
        <w:trPr>
          <w:trHeight w:val="494"/>
        </w:trPr>
        <w:tc>
          <w:tcPr>
            <w:tcW w:w="4495" w:type="dxa"/>
            <w:shd w:val="clear" w:color="auto" w:fill="E4F4EF" w:themeFill="accent2" w:themeFillTint="33"/>
          </w:tcPr>
          <w:p w14:paraId="172572D0" w14:textId="77777777" w:rsidR="00A63EFD" w:rsidRPr="00FC030B" w:rsidRDefault="00000000" w:rsidP="00FC030B">
            <w:pPr>
              <w:pStyle w:val="Heading1"/>
            </w:pPr>
            <w:sdt>
              <w:sdtPr>
                <w:id w:val="1203518312"/>
                <w:placeholder>
                  <w:docPart w:val="88F59EAA408843488289668465974A94"/>
                </w:placeholder>
                <w:showingPlcHdr/>
                <w15:appearance w15:val="hidden"/>
              </w:sdtPr>
              <w:sdtContent>
                <w:r w:rsidR="00FC030B" w:rsidRPr="00FC030B">
                  <w:t>In attendance</w:t>
                </w:r>
              </w:sdtContent>
            </w:sdt>
            <w:r w:rsidR="00FC030B" w:rsidRP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12B24931" w14:textId="77777777" w:rsidR="00A63EFD" w:rsidRPr="00FC030B" w:rsidRDefault="00A63EFD" w:rsidP="00FC030B">
            <w:pPr>
              <w:pStyle w:val="Heading1"/>
            </w:pPr>
          </w:p>
        </w:tc>
        <w:tc>
          <w:tcPr>
            <w:tcW w:w="4585" w:type="dxa"/>
            <w:shd w:val="clear" w:color="auto" w:fill="E4F4EF" w:themeFill="accent2" w:themeFillTint="33"/>
          </w:tcPr>
          <w:p w14:paraId="5CAE960B" w14:textId="77777777" w:rsidR="00A63EFD" w:rsidRPr="00FC030B" w:rsidRDefault="00000000" w:rsidP="00FC030B">
            <w:pPr>
              <w:pStyle w:val="Heading1"/>
            </w:pPr>
            <w:sdt>
              <w:sdtPr>
                <w:id w:val="-1767297428"/>
                <w:placeholder>
                  <w:docPart w:val="64A4CDCB601C421E8F89FF702BAFB950"/>
                </w:placeholder>
                <w:showingPlcHdr/>
                <w15:appearance w15:val="hidden"/>
              </w:sdtPr>
              <w:sdtContent>
                <w:r w:rsidR="00FC030B" w:rsidRPr="00FC030B">
                  <w:t>Approval of minutes</w:t>
                </w:r>
              </w:sdtContent>
            </w:sdt>
            <w:r w:rsidR="00FC030B" w:rsidRPr="00FC030B">
              <w:t xml:space="preserve"> </w:t>
            </w:r>
          </w:p>
        </w:tc>
      </w:tr>
      <w:tr w:rsidR="00D53517" w14:paraId="3AEFCA88" w14:textId="77777777" w:rsidTr="007636C1">
        <w:trPr>
          <w:trHeight w:val="1080"/>
        </w:trPr>
        <w:tc>
          <w:tcPr>
            <w:tcW w:w="4495" w:type="dxa"/>
          </w:tcPr>
          <w:p w14:paraId="2E8F1934" w14:textId="77777777" w:rsidR="00D53517" w:rsidRDefault="00000000" w:rsidP="00423C89">
            <w:sdt>
              <w:sdtPr>
                <w:id w:val="1239370840"/>
                <w:placeholder>
                  <w:docPart w:val="607A1C9141A64396B35E1CE9BF5592A1"/>
                </w:placeholder>
                <w:showingPlcHdr/>
                <w15:appearance w15:val="hidden"/>
              </w:sdtPr>
              <w:sdtContent>
                <w:r w:rsidR="00FC030B" w:rsidRPr="00FC030B">
                  <w:t>Mira Karlsson, Angelica Astrom, August Bergqvist, Allan Mattsson, Ian Hansson</w:t>
                </w:r>
              </w:sdtContent>
            </w:sdt>
            <w:r w:rsid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42C6A49A" w14:textId="77777777" w:rsidR="00D53517" w:rsidRDefault="00D53517" w:rsidP="00423C89"/>
        </w:tc>
        <w:tc>
          <w:tcPr>
            <w:tcW w:w="4585" w:type="dxa"/>
          </w:tcPr>
          <w:p w14:paraId="59A57113" w14:textId="77777777" w:rsidR="00D53517" w:rsidRDefault="00000000" w:rsidP="00423C89">
            <w:sdt>
              <w:sdtPr>
                <w:alias w:val="Enter paragraph text:"/>
                <w:tag w:val="Enter paragraph text:"/>
                <w:id w:val="406034414"/>
                <w:placeholder>
                  <w:docPart w:val="3E244CD3A233407B877718AEAB31B6EE"/>
                </w:placeholder>
                <w:temporary/>
                <w:showingPlcHdr/>
                <w15:appearance w15:val="hidden"/>
              </w:sdtPr>
              <w:sdtContent>
                <w:r w:rsidR="00D53517" w:rsidRPr="00CA6B4F">
                  <w:t>The minutes were read from the August meeting and approved.</w:t>
                </w:r>
              </w:sdtContent>
            </w:sdt>
          </w:p>
        </w:tc>
      </w:tr>
    </w:tbl>
    <w:p w14:paraId="1C399B13" w14:textId="77777777" w:rsidR="004C6FFB" w:rsidRPr="00817AC0" w:rsidRDefault="004C6FFB" w:rsidP="00817AC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F320D" w14:paraId="172F8783" w14:textId="77777777" w:rsidTr="00396499">
        <w:trPr>
          <w:trHeight w:val="521"/>
        </w:trPr>
        <w:tc>
          <w:tcPr>
            <w:tcW w:w="9350" w:type="dxa"/>
            <w:shd w:val="clear" w:color="auto" w:fill="E0E8F4" w:themeFill="accent6" w:themeFillTint="33"/>
          </w:tcPr>
          <w:p w14:paraId="68FEEF4F" w14:textId="77777777" w:rsidR="00BF320D" w:rsidRDefault="00000000" w:rsidP="00396499">
            <w:pPr>
              <w:pStyle w:val="Heading1"/>
            </w:pPr>
            <w:sdt>
              <w:sdtPr>
                <w:alias w:val="Board:"/>
                <w:tag w:val="Board:"/>
                <w:id w:val="871423344"/>
                <w:placeholder>
                  <w:docPart w:val="227EDBFA71974BE9948E86A90F54C20E"/>
                </w:placeholder>
                <w:temporary/>
                <w:showingPlcHdr/>
                <w15:appearance w15:val="hidden"/>
              </w:sdtPr>
              <w:sdtContent>
                <w:r w:rsidR="00BF320D" w:rsidRPr="00CA6B4F">
                  <w:t>Board</w:t>
                </w:r>
              </w:sdtContent>
            </w:sdt>
          </w:p>
        </w:tc>
      </w:tr>
      <w:tr w:rsidR="00BF320D" w14:paraId="48C9A26E" w14:textId="77777777" w:rsidTr="007A4170">
        <w:trPr>
          <w:trHeight w:val="1655"/>
        </w:trPr>
        <w:tc>
          <w:tcPr>
            <w:tcW w:w="9350" w:type="dxa"/>
          </w:tcPr>
          <w:p w14:paraId="156E6FF4" w14:textId="77777777" w:rsidR="00BF320D" w:rsidRDefault="00000000" w:rsidP="00BF320D">
            <w:sdt>
              <w:sdtPr>
                <w:alias w:val="Enter paragraph text:"/>
                <w:tag w:val="Enter paragraph text:"/>
                <w:id w:val="-1304460925"/>
                <w:placeholder>
                  <w:docPart w:val="EA068AD1D1324AA7A5ACD61DD5FD7CCA"/>
                </w:placeholder>
                <w:temporary/>
                <w:showingPlcHdr/>
                <w15:appearance w15:val="hidden"/>
              </w:sdtPr>
              <w:sdtContent>
                <w:r w:rsidR="00BF320D" w:rsidRPr="00CA6B4F">
                  <w:t xml:space="preserve">The Board, new principal, and guests were introduced. </w:t>
                </w:r>
                <w:r w:rsidR="00BF320D" w:rsidRPr="00AD20E5">
                  <w:t>Mira Karlsson</w:t>
                </w:r>
                <w:r w:rsidR="00BF320D">
                  <w:t xml:space="preserve"> </w:t>
                </w:r>
                <w:r w:rsidR="00BF320D" w:rsidRPr="00CA6B4F">
                  <w:t>was nominated as the new Secretary.</w:t>
                </w:r>
              </w:sdtContent>
            </w:sdt>
            <w:r w:rsidR="00BF320D" w:rsidRPr="00CA6B4F">
              <w:t xml:space="preserve"> </w:t>
            </w:r>
            <w:sdt>
              <w:sdtPr>
                <w:alias w:val="Enter paragraph text:"/>
                <w:tag w:val="Enter paragraph text:"/>
                <w:id w:val="-346489651"/>
                <w:placeholder>
                  <w:docPart w:val="9EA85DEF8CCD491EAF4BAEDD0AB97BCD"/>
                </w:placeholder>
                <w:temporary/>
                <w:showingPlcHdr/>
                <w15:appearance w15:val="hidden"/>
              </w:sdtPr>
              <w:sdtContent>
                <w:r w:rsidR="00BF320D" w:rsidRPr="00CA6B4F">
                  <w:t xml:space="preserve">A motion to elect </w:t>
                </w:r>
                <w:r w:rsidR="00BF320D">
                  <w:t>Mira</w:t>
                </w:r>
                <w:r w:rsidR="00BF320D" w:rsidRPr="00CA6B4F">
                  <w:t xml:space="preserve"> was made by </w:t>
                </w:r>
                <w:r w:rsidR="00BF320D" w:rsidRPr="00AD20E5">
                  <w:t>Angelica Astrom</w:t>
                </w:r>
                <w:r w:rsidR="00BF320D" w:rsidRPr="00CA6B4F">
                  <w:t xml:space="preserve"> and seconded by </w:t>
                </w:r>
                <w:r w:rsidR="00BF320D" w:rsidRPr="00AD20E5">
                  <w:t>August Bergqvist</w:t>
                </w:r>
                <w:r w:rsidR="00BF320D" w:rsidRPr="00CA6B4F">
                  <w:t xml:space="preserve">. All present voted in favor, and </w:t>
                </w:r>
                <w:r w:rsidR="00BF320D" w:rsidRPr="00AD20E5">
                  <w:t>Mira Karlsson</w:t>
                </w:r>
                <w:r w:rsidR="00BF320D" w:rsidRPr="00CA6B4F">
                  <w:t xml:space="preserve"> was confirmed as the new Secretary.</w:t>
                </w:r>
              </w:sdtContent>
            </w:sdt>
          </w:p>
        </w:tc>
      </w:tr>
    </w:tbl>
    <w:p w14:paraId="7A69380A" w14:textId="77777777" w:rsidR="00EE36C0" w:rsidRDefault="00EE36C0" w:rsidP="00AB4981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F320D" w14:paraId="27E9EDCE" w14:textId="77777777" w:rsidTr="007636C1">
        <w:trPr>
          <w:trHeight w:val="530"/>
        </w:trPr>
        <w:tc>
          <w:tcPr>
            <w:tcW w:w="9350" w:type="dxa"/>
            <w:shd w:val="clear" w:color="auto" w:fill="E0E8F4" w:themeFill="accent6" w:themeFillTint="33"/>
          </w:tcPr>
          <w:p w14:paraId="3197CEEB" w14:textId="77777777" w:rsidR="00BF320D" w:rsidRDefault="00000000" w:rsidP="007636C1">
            <w:pPr>
              <w:pStyle w:val="Heading1"/>
            </w:pPr>
            <w:sdt>
              <w:sdtPr>
                <w:id w:val="989757086"/>
                <w:placeholder>
                  <w:docPart w:val="1DD775F8B737493CB819E53BB5871D9B"/>
                </w:placeholder>
                <w:showingPlcHdr/>
                <w15:appearance w15:val="hidden"/>
              </w:sdtPr>
              <w:sdtContent>
                <w:r w:rsidR="00FC030B" w:rsidRPr="00FC030B">
                  <w:t>Advisory committee</w:t>
                </w:r>
              </w:sdtContent>
            </w:sdt>
            <w:r w:rsidR="00FC030B">
              <w:t xml:space="preserve"> </w:t>
            </w:r>
          </w:p>
        </w:tc>
      </w:tr>
      <w:tr w:rsidR="00BF320D" w14:paraId="53AC5AA6" w14:textId="77777777" w:rsidTr="004A3A8F">
        <w:trPr>
          <w:trHeight w:val="2132"/>
        </w:trPr>
        <w:tc>
          <w:tcPr>
            <w:tcW w:w="9350" w:type="dxa"/>
          </w:tcPr>
          <w:p w14:paraId="5454C8E8" w14:textId="77777777" w:rsidR="00BF320D" w:rsidRDefault="00000000" w:rsidP="00BF320D">
            <w:sdt>
              <w:sdtPr>
                <w:alias w:val="Enter paragraph text:"/>
                <w:tag w:val="Enter paragraph text:"/>
                <w:id w:val="1978419647"/>
                <w:placeholder>
                  <w:docPart w:val="56711A9D814E4E67B56351F14960405C"/>
                </w:placeholder>
                <w:temporary/>
                <w:showingPlcHdr/>
                <w15:appearance w15:val="hidden"/>
              </w:sdtPr>
              <w:sdtContent>
                <w:r w:rsidR="00BF320D" w:rsidRPr="00CA6B4F">
                  <w:t>There are a number of parent openings on the Advisory Committee. These openings were listed in the most recent newsletter.</w:t>
                </w:r>
              </w:sdtContent>
            </w:sdt>
            <w:r w:rsidR="00BF320D" w:rsidRPr="00CA6B4F">
              <w:t xml:space="preserve"> </w:t>
            </w:r>
            <w:sdt>
              <w:sdtPr>
                <w:alias w:val="Enter Paragraph text:"/>
                <w:tag w:val="Enter Paragraph text:"/>
                <w:id w:val="1863163912"/>
                <w:placeholder>
                  <w:docPart w:val="44DCE0B583D24EA99748A44478746871"/>
                </w:placeholder>
                <w:temporary/>
                <w:showingPlcHdr/>
                <w15:appearance w15:val="hidden"/>
              </w:sdtPr>
              <w:sdtContent>
                <w:r w:rsidR="00BF320D" w:rsidRPr="00CA6B4F">
                  <w:t xml:space="preserve">Three parents indicated an interest in serving on the committee. </w:t>
                </w:r>
                <w:r w:rsidR="00BF320D" w:rsidRPr="00AD20E5">
                  <w:t>August Bergqvist</w:t>
                </w:r>
                <w:r w:rsidR="00BF320D" w:rsidRPr="00CA6B4F">
                  <w:t xml:space="preserve"> will follow up with those parents and do some additional recruiting to fill these openings.</w:t>
                </w:r>
              </w:sdtContent>
            </w:sdt>
          </w:p>
        </w:tc>
      </w:tr>
    </w:tbl>
    <w:p w14:paraId="161E8180" w14:textId="77777777" w:rsidR="00BF320D" w:rsidRDefault="00BF320D" w:rsidP="00BF3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F320D" w:rsidRPr="002C2E7D" w14:paraId="568DA9C3" w14:textId="77777777" w:rsidTr="007636C1">
        <w:trPr>
          <w:trHeight w:val="530"/>
        </w:trPr>
        <w:tc>
          <w:tcPr>
            <w:tcW w:w="9350" w:type="dxa"/>
            <w:shd w:val="clear" w:color="auto" w:fill="E0E8F4" w:themeFill="accent6" w:themeFillTint="33"/>
          </w:tcPr>
          <w:p w14:paraId="2B5AD442" w14:textId="77777777" w:rsidR="00BF320D" w:rsidRPr="002C2E7D" w:rsidRDefault="00000000" w:rsidP="002C2E7D">
            <w:pPr>
              <w:pStyle w:val="Heading1"/>
            </w:pPr>
            <w:sdt>
              <w:sdtPr>
                <w:alias w:val="Budget:"/>
                <w:tag w:val="Budget:"/>
                <w:id w:val="1149251343"/>
                <w:placeholder>
                  <w:docPart w:val="457AF444DE864AEAB48A8EF803B475E6"/>
                </w:placeholder>
                <w:temporary/>
                <w:showingPlcHdr/>
                <w15:appearance w15:val="hidden"/>
              </w:sdtPr>
              <w:sdtContent>
                <w:r w:rsidR="00BF320D" w:rsidRPr="002C2E7D">
                  <w:rPr>
                    <w:rStyle w:val="Heading1Char"/>
                    <w:b/>
                    <w:caps/>
                  </w:rPr>
                  <w:t>Budget</w:t>
                </w:r>
              </w:sdtContent>
            </w:sdt>
          </w:p>
        </w:tc>
      </w:tr>
      <w:tr w:rsidR="00BF320D" w14:paraId="5CDD4011" w14:textId="77777777" w:rsidTr="007636C1">
        <w:trPr>
          <w:trHeight w:val="2015"/>
        </w:trPr>
        <w:tc>
          <w:tcPr>
            <w:tcW w:w="9350" w:type="dxa"/>
          </w:tcPr>
          <w:p w14:paraId="13B68A1D" w14:textId="77777777" w:rsidR="00BF320D" w:rsidRDefault="00000000" w:rsidP="00BF320D">
            <w:sdt>
              <w:sdtPr>
                <w:alias w:val="Enter paragraph text:"/>
                <w:tag w:val="Enter paragraph text:"/>
                <w:id w:val="-138800648"/>
                <w:placeholder>
                  <w:docPart w:val="C5E7DA6C8E8349D787AFEFE88BE6EAA1"/>
                </w:placeholder>
                <w:temporary/>
                <w:showingPlcHdr/>
                <w15:appearance w15:val="hidden"/>
              </w:sdtPr>
              <w:sdtContent>
                <w:r w:rsidR="00BF320D" w:rsidRPr="00CA6B4F">
                  <w:t xml:space="preserve">The budget for the current school year was distributed by </w:t>
                </w:r>
                <w:r w:rsidR="00BF320D" w:rsidRPr="00AD20E5">
                  <w:t>August Bergqvist</w:t>
                </w:r>
                <w:r w:rsidR="00BF320D" w:rsidRPr="00CA6B4F">
                  <w:t>, PTA Treasurer, and reviewed by the board and PTA members at the last meeting.</w:t>
                </w:r>
              </w:sdtContent>
            </w:sdt>
            <w:r w:rsidR="00BF320D" w:rsidRPr="00CA6B4F">
              <w:t xml:space="preserve"> </w:t>
            </w:r>
            <w:sdt>
              <w:sdtPr>
                <w:alias w:val="Enter Paragraph text:"/>
                <w:tag w:val="Enter Paragraph text:"/>
                <w:id w:val="-1504195743"/>
                <w:placeholder>
                  <w:docPart w:val="282957CFA8B941DD85E6D00CA1397529"/>
                </w:placeholder>
                <w:temporary/>
                <w:showingPlcHdr/>
                <w15:appearance w15:val="hidden"/>
              </w:sdtPr>
              <w:sdtContent>
                <w:r w:rsidR="00BF320D" w:rsidRPr="00CA6B4F">
                  <w:t xml:space="preserve">In tonight’s meeting, </w:t>
                </w:r>
                <w:r w:rsidR="00BF320D" w:rsidRPr="00AD20E5">
                  <w:t>Angelica Astrom</w:t>
                </w:r>
                <w:r w:rsidR="00BF320D" w:rsidRPr="00CA6B4F">
                  <w:t xml:space="preserve"> made a motion to approve the budget which was seconded by </w:t>
                </w:r>
                <w:r w:rsidR="00BF320D" w:rsidRPr="00AD20E5">
                  <w:t>Allan Mattsson</w:t>
                </w:r>
                <w:r w:rsidR="00BF320D" w:rsidRPr="00CA6B4F">
                  <w:t>. All present voted in favor of approving the budget as presented.</w:t>
                </w:r>
              </w:sdtContent>
            </w:sdt>
          </w:p>
        </w:tc>
      </w:tr>
    </w:tbl>
    <w:p w14:paraId="2EEFBB98" w14:textId="77777777" w:rsidR="00BF320D" w:rsidRDefault="00BF320D" w:rsidP="00BF3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F320D" w14:paraId="1DC1FA87" w14:textId="77777777" w:rsidTr="007636C1">
        <w:trPr>
          <w:trHeight w:val="539"/>
        </w:trPr>
        <w:tc>
          <w:tcPr>
            <w:tcW w:w="9350" w:type="dxa"/>
            <w:shd w:val="clear" w:color="auto" w:fill="E0E8F4" w:themeFill="accent6" w:themeFillTint="33"/>
          </w:tcPr>
          <w:p w14:paraId="3DFC93E1" w14:textId="77777777" w:rsidR="00BF320D" w:rsidRDefault="00000000" w:rsidP="00BF320D">
            <w:pPr>
              <w:pStyle w:val="Heading1"/>
            </w:pPr>
            <w:sdt>
              <w:sdtPr>
                <w:id w:val="1734195656"/>
                <w:placeholder>
                  <w:docPart w:val="5F859A680DFB4887AC510C7859803369"/>
                </w:placeholder>
                <w:showingPlcHdr/>
                <w15:appearance w15:val="hidden"/>
              </w:sdtPr>
              <w:sdtContent>
                <w:r w:rsidR="00FC030B" w:rsidRPr="00FC030B">
                  <w:t>Principal’s report</w:t>
                </w:r>
              </w:sdtContent>
            </w:sdt>
            <w:r w:rsidR="00FC030B">
              <w:t xml:space="preserve"> </w:t>
            </w:r>
          </w:p>
        </w:tc>
      </w:tr>
      <w:tr w:rsidR="00BF320D" w14:paraId="7538BE3B" w14:textId="77777777" w:rsidTr="007636C1">
        <w:trPr>
          <w:trHeight w:val="818"/>
        </w:trPr>
        <w:tc>
          <w:tcPr>
            <w:tcW w:w="9350" w:type="dxa"/>
          </w:tcPr>
          <w:sdt>
            <w:sdtPr>
              <w:alias w:val="Enter paragraph body:"/>
              <w:tag w:val="Enter paragraph body:"/>
              <w:id w:val="1939951936"/>
              <w:placeholder>
                <w:docPart w:val="4578A49AD12147B6B9CD9DC314B577C5"/>
              </w:placeholder>
              <w:temporary/>
              <w:showingPlcHdr/>
              <w15:appearance w15:val="hidden"/>
            </w:sdtPr>
            <w:sdtContent>
              <w:p w14:paraId="35B4D413" w14:textId="77777777" w:rsidR="00BF320D" w:rsidRDefault="00BF320D" w:rsidP="00BF320D">
                <w:pPr>
                  <w:spacing w:after="120"/>
                </w:pPr>
                <w:r w:rsidRPr="00CA6B4F">
                  <w:t xml:space="preserve">Principal </w:t>
                </w:r>
                <w:r w:rsidRPr="00AD20E5">
                  <w:t>Ian Hansson</w:t>
                </w:r>
                <w:r w:rsidRPr="00CA6B4F">
                  <w:t xml:space="preserve"> presented his report.</w:t>
                </w:r>
              </w:p>
            </w:sdtContent>
          </w:sdt>
        </w:tc>
      </w:tr>
    </w:tbl>
    <w:p w14:paraId="1CE6DBC4" w14:textId="77777777" w:rsidR="00BF320D" w:rsidRDefault="00BF320D" w:rsidP="00BF3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236"/>
        <w:gridCol w:w="4439"/>
      </w:tblGrid>
      <w:tr w:rsidR="006E64FB" w:rsidRPr="00FC030B" w14:paraId="4ABF6DF4" w14:textId="77777777" w:rsidTr="007636C1">
        <w:trPr>
          <w:trHeight w:val="467"/>
        </w:trPr>
        <w:tc>
          <w:tcPr>
            <w:tcW w:w="4675" w:type="dxa"/>
            <w:shd w:val="clear" w:color="auto" w:fill="FCE1DF" w:themeFill="accent3" w:themeFillTint="33"/>
          </w:tcPr>
          <w:p w14:paraId="5F89AB45" w14:textId="77777777" w:rsidR="006E64FB" w:rsidRPr="00FC030B" w:rsidRDefault="00000000" w:rsidP="00FC030B">
            <w:pPr>
              <w:pStyle w:val="Heading1"/>
            </w:pPr>
            <w:sdt>
              <w:sdtPr>
                <w:id w:val="-544981484"/>
                <w:placeholder>
                  <w:docPart w:val="FF6DC4AFB7314C818BEA61A90CF29213"/>
                </w:placeholder>
                <w:showingPlcHdr/>
                <w15:appearance w15:val="hidden"/>
              </w:sdtPr>
              <w:sdtContent>
                <w:r w:rsidR="00FC030B" w:rsidRPr="00FC030B">
                  <w:t>New business</w:t>
                </w:r>
              </w:sdtContent>
            </w:sdt>
            <w:r w:rsidR="00FC030B" w:rsidRPr="00FC030B">
              <w:t xml:space="preserve"> </w:t>
            </w:r>
          </w:p>
        </w:tc>
        <w:tc>
          <w:tcPr>
            <w:tcW w:w="236" w:type="dxa"/>
          </w:tcPr>
          <w:p w14:paraId="3F7C5154" w14:textId="77777777" w:rsidR="006E64FB" w:rsidRPr="00FC030B" w:rsidRDefault="006E64FB" w:rsidP="00FC030B">
            <w:pPr>
              <w:pStyle w:val="Heading1"/>
            </w:pPr>
          </w:p>
        </w:tc>
        <w:tc>
          <w:tcPr>
            <w:tcW w:w="4439" w:type="dxa"/>
            <w:shd w:val="clear" w:color="auto" w:fill="FCE1DF" w:themeFill="accent3" w:themeFillTint="33"/>
          </w:tcPr>
          <w:p w14:paraId="1F48E680" w14:textId="77777777" w:rsidR="006E64FB" w:rsidRPr="00FC030B" w:rsidRDefault="00000000" w:rsidP="00FC030B">
            <w:pPr>
              <w:pStyle w:val="Heading1"/>
            </w:pPr>
            <w:sdt>
              <w:sdtPr>
                <w:id w:val="1614099346"/>
                <w:placeholder>
                  <w:docPart w:val="BE999E739749403CB0342DB926F424FF"/>
                </w:placeholder>
                <w:showingPlcHdr/>
                <w15:appearance w15:val="hidden"/>
              </w:sdtPr>
              <w:sdtContent>
                <w:r w:rsidR="00FC030B" w:rsidRPr="00FC030B">
                  <w:t>Committee reports</w:t>
                </w:r>
              </w:sdtContent>
            </w:sdt>
            <w:r w:rsidR="00FC030B" w:rsidRPr="00FC030B">
              <w:t xml:space="preserve"> </w:t>
            </w:r>
          </w:p>
        </w:tc>
      </w:tr>
      <w:tr w:rsidR="006E64FB" w14:paraId="0526C0C9" w14:textId="77777777" w:rsidTr="007636C1">
        <w:trPr>
          <w:trHeight w:val="1351"/>
        </w:trPr>
        <w:tc>
          <w:tcPr>
            <w:tcW w:w="4675" w:type="dxa"/>
          </w:tcPr>
          <w:sdt>
            <w:sdtPr>
              <w:alias w:val="Enter Principle's Report list bullet items:"/>
              <w:tag w:val="Enter Principle's Report list bullet items:"/>
              <w:id w:val="254253480"/>
              <w:placeholder>
                <w:docPart w:val="26E77E794B324CA98C72E2F96903273D"/>
              </w:placeholder>
              <w:temporary/>
              <w:showingPlcHdr/>
              <w15:appearance w15:val="hidden"/>
            </w:sdtPr>
            <w:sdtContent>
              <w:p w14:paraId="2CE9FEFC" w14:textId="77777777" w:rsidR="006E64FB" w:rsidRPr="00AB4981" w:rsidRDefault="006E64FB" w:rsidP="006E64FB">
                <w:pPr>
                  <w:pStyle w:val="ListBullet"/>
                </w:pPr>
                <w:r w:rsidRPr="00AB4981">
                  <w:t xml:space="preserve">Recap of </w:t>
                </w:r>
                <w:r w:rsidR="00544B03" w:rsidRPr="00AB4981">
                  <w:t>Back-to-School</w:t>
                </w:r>
                <w:r w:rsidRPr="00AB4981">
                  <w:t xml:space="preserve"> night – September 9</w:t>
                </w:r>
              </w:p>
              <w:p w14:paraId="27E7DF1E" w14:textId="77777777" w:rsidR="006E64FB" w:rsidRPr="00AB4981" w:rsidRDefault="006E64FB" w:rsidP="006E64FB">
                <w:pPr>
                  <w:pStyle w:val="ListBullet"/>
                </w:pPr>
                <w:r w:rsidRPr="00AB4981">
                  <w:t>Parent Education Programs – Counselors</w:t>
                </w:r>
              </w:p>
              <w:p w14:paraId="05674603" w14:textId="77777777" w:rsidR="006E64FB" w:rsidRDefault="006E64FB" w:rsidP="006E64FB">
                <w:pPr>
                  <w:pStyle w:val="ListBullet"/>
                </w:pPr>
                <w:r w:rsidRPr="00AB4981">
                  <w:t xml:space="preserve">Teacher Grants Application Process – </w:t>
                </w:r>
                <w:r>
                  <w:br/>
                  <w:t>School Principal</w:t>
                </w:r>
              </w:p>
            </w:sdtContent>
          </w:sdt>
        </w:tc>
        <w:tc>
          <w:tcPr>
            <w:tcW w:w="236" w:type="dxa"/>
          </w:tcPr>
          <w:p w14:paraId="65F598D6" w14:textId="77777777" w:rsidR="006E64FB" w:rsidRDefault="006E64FB" w:rsidP="00BF320D"/>
        </w:tc>
        <w:tc>
          <w:tcPr>
            <w:tcW w:w="4439" w:type="dxa"/>
          </w:tcPr>
          <w:sdt>
            <w:sdtPr>
              <w:alias w:val="Enter Committee Reports list bullet items:"/>
              <w:tag w:val="Enter Committee Reports list bullet items:"/>
              <w:id w:val="-1779177558"/>
              <w:placeholder>
                <w:docPart w:val="F968283B4D294E16AA7AFD7E403002B6"/>
              </w:placeholder>
              <w:temporary/>
              <w:showingPlcHdr/>
              <w15:appearance w15:val="hidden"/>
            </w:sdtPr>
            <w:sdtContent>
              <w:p w14:paraId="19F528FB" w14:textId="77777777" w:rsidR="006E64FB" w:rsidRPr="00AB4981" w:rsidRDefault="006E64FB" w:rsidP="006E64FB">
                <w:pPr>
                  <w:pStyle w:val="ListBullet"/>
                </w:pPr>
                <w:r w:rsidRPr="00AB4981">
                  <w:t>Membership</w:t>
                </w:r>
              </w:p>
              <w:p w14:paraId="6D31D37D" w14:textId="77777777" w:rsidR="006E64FB" w:rsidRPr="00AB4981" w:rsidRDefault="006E64FB" w:rsidP="006E64FB">
                <w:pPr>
                  <w:pStyle w:val="ListBullet"/>
                </w:pPr>
                <w:r w:rsidRPr="00AB4981">
                  <w:t>Volunteers</w:t>
                </w:r>
              </w:p>
              <w:p w14:paraId="2B8B45FE" w14:textId="77777777" w:rsidR="006E64FB" w:rsidRPr="00AB4981" w:rsidRDefault="006E64FB" w:rsidP="006E64FB">
                <w:pPr>
                  <w:pStyle w:val="ListBullet"/>
                </w:pPr>
                <w:r w:rsidRPr="00AB4981">
                  <w:t>Newsletter</w:t>
                </w:r>
              </w:p>
              <w:p w14:paraId="1908E430" w14:textId="77777777" w:rsidR="006E64FB" w:rsidRDefault="006E64FB" w:rsidP="00774389">
                <w:pPr>
                  <w:pStyle w:val="ListBullet"/>
                </w:pPr>
                <w:r w:rsidRPr="00AB4981">
                  <w:t>Computer Support</w:t>
                </w:r>
              </w:p>
            </w:sdtContent>
          </w:sdt>
        </w:tc>
      </w:tr>
    </w:tbl>
    <w:p w14:paraId="3ABE8D1A" w14:textId="77777777" w:rsidR="00BF320D" w:rsidRDefault="00BF320D" w:rsidP="00BF3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6FBD" w:rsidRPr="002C2E7D" w14:paraId="6B908D75" w14:textId="77777777" w:rsidTr="007636C1">
        <w:trPr>
          <w:trHeight w:val="485"/>
        </w:trPr>
        <w:tc>
          <w:tcPr>
            <w:tcW w:w="9350" w:type="dxa"/>
            <w:shd w:val="clear" w:color="auto" w:fill="E0E8F4" w:themeFill="accent6" w:themeFillTint="33"/>
          </w:tcPr>
          <w:p w14:paraId="3B37ED1F" w14:textId="77777777" w:rsidR="00386FBD" w:rsidRPr="002C2E7D" w:rsidRDefault="00000000" w:rsidP="002C2E7D">
            <w:pPr>
              <w:pStyle w:val="Heading1"/>
            </w:pPr>
            <w:sdt>
              <w:sdtPr>
                <w:alias w:val="Announcements:"/>
                <w:tag w:val="Announcements:"/>
                <w:id w:val="-183447911"/>
                <w:placeholder>
                  <w:docPart w:val="6F24D5E01E7B4F01B3935E6632625B87"/>
                </w:placeholder>
                <w:temporary/>
                <w:showingPlcHdr/>
                <w15:appearance w15:val="hidden"/>
              </w:sdtPr>
              <w:sdtContent>
                <w:r w:rsidR="00386FBD" w:rsidRPr="002C2E7D">
                  <w:rPr>
                    <w:rStyle w:val="Heading1Char"/>
                    <w:b/>
                    <w:caps/>
                  </w:rPr>
                  <w:t>Announcements</w:t>
                </w:r>
              </w:sdtContent>
            </w:sdt>
          </w:p>
        </w:tc>
      </w:tr>
      <w:tr w:rsidR="00386FBD" w14:paraId="5CFE6ED0" w14:textId="77777777" w:rsidTr="007636C1">
        <w:trPr>
          <w:trHeight w:val="854"/>
        </w:trPr>
        <w:tc>
          <w:tcPr>
            <w:tcW w:w="9350" w:type="dxa"/>
          </w:tcPr>
          <w:p w14:paraId="238FC17C" w14:textId="77777777" w:rsidR="00386FBD" w:rsidRDefault="00000000" w:rsidP="00BF320D">
            <w:sdt>
              <w:sdtPr>
                <w:id w:val="-1283110075"/>
                <w:placeholder>
                  <w:docPart w:val="8C15B659942F48C59849C932BC189905"/>
                </w:placeholder>
                <w:showingPlcHdr/>
                <w15:appearance w15:val="hidden"/>
              </w:sdtPr>
              <w:sdtContent>
                <w:r w:rsidR="00FC030B" w:rsidRPr="00FC030B">
                  <w:t>None</w:t>
                </w:r>
              </w:sdtContent>
            </w:sdt>
            <w:r w:rsidR="00FC030B">
              <w:t xml:space="preserve"> </w:t>
            </w:r>
          </w:p>
        </w:tc>
      </w:tr>
    </w:tbl>
    <w:p w14:paraId="27EE0751" w14:textId="77777777" w:rsidR="00BF320D" w:rsidRDefault="00BF320D" w:rsidP="00BF3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19B9" w14:paraId="74DEC05C" w14:textId="77777777" w:rsidTr="007636C1">
        <w:trPr>
          <w:trHeight w:val="449"/>
        </w:trPr>
        <w:tc>
          <w:tcPr>
            <w:tcW w:w="9350" w:type="dxa"/>
            <w:shd w:val="clear" w:color="auto" w:fill="E0E8F4" w:themeFill="accent6" w:themeFillTint="33"/>
          </w:tcPr>
          <w:p w14:paraId="719B7B86" w14:textId="77777777" w:rsidR="002A19B9" w:rsidRPr="002A19B9" w:rsidRDefault="00000000" w:rsidP="00D72850">
            <w:pPr>
              <w:pStyle w:val="Heading1"/>
            </w:pPr>
            <w:sdt>
              <w:sdtPr>
                <w:id w:val="1487199040"/>
                <w:placeholder>
                  <w:docPart w:val="27F8D85C0ECB4032A636BFAB585F4849"/>
                </w:placeholder>
                <w:showingPlcHdr/>
                <w15:appearance w15:val="hidden"/>
              </w:sdtPr>
              <w:sdtContent>
                <w:r w:rsidR="00FC030B" w:rsidRPr="00FC030B">
                  <w:t>Next meeting</w:t>
                </w:r>
              </w:sdtContent>
            </w:sdt>
            <w:r w:rsidR="00FC030B">
              <w:t xml:space="preserve"> </w:t>
            </w:r>
          </w:p>
        </w:tc>
      </w:tr>
      <w:tr w:rsidR="00160B9A" w14:paraId="17D5C55C" w14:textId="77777777" w:rsidTr="007636C1">
        <w:trPr>
          <w:trHeight w:val="1804"/>
        </w:trPr>
        <w:tc>
          <w:tcPr>
            <w:tcW w:w="9350" w:type="dxa"/>
          </w:tcPr>
          <w:p w14:paraId="20866CDB" w14:textId="77777777" w:rsidR="00160B9A" w:rsidRPr="00CA6B4F" w:rsidRDefault="00000000" w:rsidP="002A19B9">
            <w:sdt>
              <w:sdtPr>
                <w:id w:val="-272163774"/>
                <w:placeholder>
                  <w:docPart w:val="1BD2E6771F03454CA45C04D98F235EDD"/>
                </w:placeholder>
                <w:showingPlcHdr/>
                <w15:appearance w15:val="hidden"/>
              </w:sdtPr>
              <w:sdtContent>
                <w:r w:rsidR="00FC030B" w:rsidRPr="00FC030B">
                  <w:t>13 October 2023</w:t>
                </w:r>
              </w:sdtContent>
            </w:sdt>
            <w:r w:rsidR="00160B9A">
              <w:t xml:space="preserve">| </w:t>
            </w:r>
            <w:sdt>
              <w:sdtPr>
                <w:id w:val="1302346754"/>
                <w:placeholder>
                  <w:docPart w:val="E275994B2D494CD0A4145FCA9142035E"/>
                </w:placeholder>
                <w:showingPlcHdr/>
                <w15:appearance w15:val="hidden"/>
              </w:sdtPr>
              <w:sdtContent>
                <w:r w:rsidR="00FC030B" w:rsidRPr="00FC030B">
                  <w:t>6:00 p.m. in the cafeteria</w:t>
                </w:r>
              </w:sdtContent>
            </w:sdt>
          </w:p>
          <w:p w14:paraId="600AC288" w14:textId="77777777" w:rsidR="00160B9A" w:rsidRDefault="00000000" w:rsidP="00BF320D">
            <w:sdt>
              <w:sdtPr>
                <w:alias w:val="Enter paragraph text:"/>
                <w:tag w:val="Enter paragraph text:"/>
                <w:id w:val="1274906236"/>
                <w:placeholder>
                  <w:docPart w:val="EB7134E3D1A44B61B828083B1576372C"/>
                </w:placeholder>
                <w:temporary/>
                <w:showingPlcHdr/>
                <w15:appearance w15:val="hidden"/>
              </w:sdtPr>
              <w:sdtContent>
                <w:r w:rsidR="00160B9A" w:rsidRPr="00CA6B4F">
                  <w:t>Motion to adjourn was made at 9:00 p.m. and was passed unanimously.</w:t>
                </w:r>
              </w:sdtContent>
            </w:sdt>
            <w:r w:rsidR="00FC030B">
              <w:t xml:space="preserve"> </w:t>
            </w:r>
          </w:p>
        </w:tc>
      </w:tr>
    </w:tbl>
    <w:p w14:paraId="7F0107C0" w14:textId="77777777" w:rsidR="00CA6B4F" w:rsidRPr="00CA6B4F" w:rsidRDefault="00CA6B4F" w:rsidP="00CA6B4F"/>
    <w:sectPr w:rsidR="00CA6B4F" w:rsidRPr="00CA6B4F" w:rsidSect="00FC030B">
      <w:pgSz w:w="12240" w:h="15840" w:code="1"/>
      <w:pgMar w:top="576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DC37F" w14:textId="77777777" w:rsidR="00363F53" w:rsidRDefault="00363F53">
      <w:pPr>
        <w:spacing w:after="0" w:line="240" w:lineRule="auto"/>
      </w:pPr>
      <w:r>
        <w:separator/>
      </w:r>
    </w:p>
  </w:endnote>
  <w:endnote w:type="continuationSeparator" w:id="0">
    <w:p w14:paraId="236DE671" w14:textId="77777777" w:rsidR="00363F53" w:rsidRDefault="00363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E4D97" w14:textId="77777777" w:rsidR="00363F53" w:rsidRDefault="00363F53">
      <w:pPr>
        <w:spacing w:after="0" w:line="240" w:lineRule="auto"/>
      </w:pPr>
      <w:r>
        <w:separator/>
      </w:r>
    </w:p>
  </w:footnote>
  <w:footnote w:type="continuationSeparator" w:id="0">
    <w:p w14:paraId="5CEEA07E" w14:textId="77777777" w:rsidR="00363F53" w:rsidRDefault="00363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961517">
    <w:abstractNumId w:val="0"/>
  </w:num>
  <w:num w:numId="2" w16cid:durableId="1381396672">
    <w:abstractNumId w:val="1"/>
  </w:num>
  <w:num w:numId="3" w16cid:durableId="922295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39"/>
    <w:rsid w:val="0001495E"/>
    <w:rsid w:val="0001626D"/>
    <w:rsid w:val="00035454"/>
    <w:rsid w:val="00041939"/>
    <w:rsid w:val="00050B4F"/>
    <w:rsid w:val="000A3808"/>
    <w:rsid w:val="001311AF"/>
    <w:rsid w:val="001353A1"/>
    <w:rsid w:val="00137D93"/>
    <w:rsid w:val="00160B9A"/>
    <w:rsid w:val="00225593"/>
    <w:rsid w:val="002965C2"/>
    <w:rsid w:val="002A19B9"/>
    <w:rsid w:val="002C2E7D"/>
    <w:rsid w:val="002D2055"/>
    <w:rsid w:val="002E0B9C"/>
    <w:rsid w:val="002E6287"/>
    <w:rsid w:val="002E628A"/>
    <w:rsid w:val="00303AE1"/>
    <w:rsid w:val="00363F53"/>
    <w:rsid w:val="00386FBD"/>
    <w:rsid w:val="003949BD"/>
    <w:rsid w:val="00396499"/>
    <w:rsid w:val="003D4CF3"/>
    <w:rsid w:val="003E7E82"/>
    <w:rsid w:val="00412D1F"/>
    <w:rsid w:val="00423C89"/>
    <w:rsid w:val="00443541"/>
    <w:rsid w:val="004A3A8F"/>
    <w:rsid w:val="004A441F"/>
    <w:rsid w:val="004B3501"/>
    <w:rsid w:val="004C6FFB"/>
    <w:rsid w:val="004D61A7"/>
    <w:rsid w:val="004F5B25"/>
    <w:rsid w:val="00524B92"/>
    <w:rsid w:val="00544B03"/>
    <w:rsid w:val="00560F76"/>
    <w:rsid w:val="00575735"/>
    <w:rsid w:val="00575E22"/>
    <w:rsid w:val="00591FFE"/>
    <w:rsid w:val="005E6E76"/>
    <w:rsid w:val="00637062"/>
    <w:rsid w:val="006838F5"/>
    <w:rsid w:val="006B7784"/>
    <w:rsid w:val="006C7516"/>
    <w:rsid w:val="006D7798"/>
    <w:rsid w:val="006E64FB"/>
    <w:rsid w:val="006F0866"/>
    <w:rsid w:val="006F16F0"/>
    <w:rsid w:val="007154D4"/>
    <w:rsid w:val="00722525"/>
    <w:rsid w:val="007520BE"/>
    <w:rsid w:val="00761CCB"/>
    <w:rsid w:val="007636C1"/>
    <w:rsid w:val="00774389"/>
    <w:rsid w:val="007818B8"/>
    <w:rsid w:val="00783EFC"/>
    <w:rsid w:val="0079746A"/>
    <w:rsid w:val="007A4170"/>
    <w:rsid w:val="007A6D54"/>
    <w:rsid w:val="008013C4"/>
    <w:rsid w:val="00817AC0"/>
    <w:rsid w:val="008342D0"/>
    <w:rsid w:val="00867F32"/>
    <w:rsid w:val="008C57A3"/>
    <w:rsid w:val="009C176C"/>
    <w:rsid w:val="00A065F0"/>
    <w:rsid w:val="00A448C1"/>
    <w:rsid w:val="00A44DD7"/>
    <w:rsid w:val="00A56976"/>
    <w:rsid w:val="00A63EFD"/>
    <w:rsid w:val="00A643F6"/>
    <w:rsid w:val="00A805EA"/>
    <w:rsid w:val="00AA7AA0"/>
    <w:rsid w:val="00AB4981"/>
    <w:rsid w:val="00AD20E5"/>
    <w:rsid w:val="00AE44C5"/>
    <w:rsid w:val="00B265A1"/>
    <w:rsid w:val="00B43495"/>
    <w:rsid w:val="00B63A6F"/>
    <w:rsid w:val="00B70211"/>
    <w:rsid w:val="00BA2AFE"/>
    <w:rsid w:val="00BF320D"/>
    <w:rsid w:val="00C20B2D"/>
    <w:rsid w:val="00C61249"/>
    <w:rsid w:val="00C61E68"/>
    <w:rsid w:val="00C849F5"/>
    <w:rsid w:val="00CA6B4F"/>
    <w:rsid w:val="00CE7F8F"/>
    <w:rsid w:val="00D04142"/>
    <w:rsid w:val="00D076CD"/>
    <w:rsid w:val="00D2602B"/>
    <w:rsid w:val="00D2721F"/>
    <w:rsid w:val="00D339D0"/>
    <w:rsid w:val="00D53517"/>
    <w:rsid w:val="00D55E9B"/>
    <w:rsid w:val="00D610F8"/>
    <w:rsid w:val="00D72850"/>
    <w:rsid w:val="00DA4A43"/>
    <w:rsid w:val="00DA5BEB"/>
    <w:rsid w:val="00DD1852"/>
    <w:rsid w:val="00DE395C"/>
    <w:rsid w:val="00E20D02"/>
    <w:rsid w:val="00E2411A"/>
    <w:rsid w:val="00E37225"/>
    <w:rsid w:val="00E51439"/>
    <w:rsid w:val="00ED38D0"/>
    <w:rsid w:val="00EE36C0"/>
    <w:rsid w:val="00EF36A5"/>
    <w:rsid w:val="00F615E4"/>
    <w:rsid w:val="00F974B7"/>
    <w:rsid w:val="00FB17DC"/>
    <w:rsid w:val="00FC030B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EC5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FC030B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FC030B"/>
    <w:pPr>
      <w:keepNext/>
      <w:keepLines/>
      <w:spacing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FC030B"/>
    <w:pPr>
      <w:spacing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itleChar">
    <w:name w:val="Title Char"/>
    <w:basedOn w:val="DefaultParagraphFont"/>
    <w:link w:val="Title"/>
    <w:uiPriority w:val="6"/>
    <w:rsid w:val="00FC030B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FC030B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774389"/>
    <w:pPr>
      <w:numPr>
        <w:numId w:val="3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customStyle="1" w:styleId="Subhead">
    <w:name w:val="Subhead"/>
    <w:basedOn w:val="Title"/>
    <w:qFormat/>
    <w:rsid w:val="00AE44C5"/>
    <w:rPr>
      <w:b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Education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DEBFA2806A4932B4BA16A2C9BC5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9A733-8691-4B8A-AB48-4A9099E82D05}"/>
      </w:docPartPr>
      <w:docPartBody>
        <w:p w:rsidR="00000000" w:rsidRDefault="00000000">
          <w:pPr>
            <w:pStyle w:val="06DEBFA2806A4932B4BA16A2C9BC5077"/>
          </w:pPr>
          <w:r w:rsidRPr="00FC030B">
            <w:t>Meeting minutes</w:t>
          </w:r>
        </w:p>
      </w:docPartBody>
    </w:docPart>
    <w:docPart>
      <w:docPartPr>
        <w:name w:val="6D1A0D54F2594CD78910B7D8E4F1B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E2039-93F1-42A7-8B4A-F82DD50EF1AD}"/>
      </w:docPartPr>
      <w:docPartBody>
        <w:p w:rsidR="00000000" w:rsidRDefault="00000000">
          <w:pPr>
            <w:pStyle w:val="6D1A0D54F2594CD78910B7D8E4F1B265"/>
          </w:pPr>
          <w:r w:rsidRPr="00FC030B">
            <w:t>pta</w:t>
          </w:r>
        </w:p>
      </w:docPartBody>
    </w:docPart>
    <w:docPart>
      <w:docPartPr>
        <w:name w:val="946B21248FD548BB8AE9882B8F17E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9F15D-83C6-4F28-8E75-BDEE27A1F00D}"/>
      </w:docPartPr>
      <w:docPartBody>
        <w:p w:rsidR="00000000" w:rsidRDefault="00000000">
          <w:pPr>
            <w:pStyle w:val="946B21248FD548BB8AE9882B8F17E442"/>
          </w:pPr>
          <w:r w:rsidRPr="00FC030B">
            <w:t>Date:</w:t>
          </w:r>
        </w:p>
      </w:docPartBody>
    </w:docPart>
    <w:docPart>
      <w:docPartPr>
        <w:name w:val="22358A7BFF64417FBF9CE2920845D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A704F-E770-4BD1-B0BA-D99752A35D5C}"/>
      </w:docPartPr>
      <w:docPartBody>
        <w:p w:rsidR="00000000" w:rsidRDefault="00000000">
          <w:pPr>
            <w:pStyle w:val="22358A7BFF64417FBF9CE2920845D455"/>
          </w:pPr>
          <w:r w:rsidRPr="00FC030B">
            <w:t>Time:</w:t>
          </w:r>
        </w:p>
      </w:docPartBody>
    </w:docPart>
    <w:docPart>
      <w:docPartPr>
        <w:name w:val="8CC04641545043278C073F5934F8F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0D49B-5544-4209-B4C8-7CDB31A74B70}"/>
      </w:docPartPr>
      <w:docPartBody>
        <w:p w:rsidR="00000000" w:rsidRDefault="00000000">
          <w:pPr>
            <w:pStyle w:val="8CC04641545043278C073F5934F8F8A3"/>
          </w:pPr>
          <w:r w:rsidRPr="00FC030B">
            <w:t>Facilitator:</w:t>
          </w:r>
        </w:p>
      </w:docPartBody>
    </w:docPart>
    <w:docPart>
      <w:docPartPr>
        <w:name w:val="AB99D790925B4AA7A90061B07B4CE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151D6-E329-4397-BAB6-BE4BF2881026}"/>
      </w:docPartPr>
      <w:docPartBody>
        <w:p w:rsidR="00000000" w:rsidRDefault="00000000">
          <w:pPr>
            <w:pStyle w:val="AB99D790925B4AA7A90061B07B4CEAFC"/>
          </w:pPr>
          <w:r w:rsidRPr="00FC030B">
            <w:t>9/8/23</w:t>
          </w:r>
        </w:p>
      </w:docPartBody>
    </w:docPart>
    <w:docPart>
      <w:docPartPr>
        <w:name w:val="2E7C4CE5AC5649C1A38AD32582AC6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B5CD6-7E70-4A78-A4C2-43C104161428}"/>
      </w:docPartPr>
      <w:docPartBody>
        <w:p w:rsidR="00000000" w:rsidRDefault="00000000">
          <w:pPr>
            <w:pStyle w:val="2E7C4CE5AC5649C1A38AD32582AC67D0"/>
          </w:pPr>
          <w:r w:rsidRPr="00FC030B">
            <w:t>6:00 PM</w:t>
          </w:r>
        </w:p>
      </w:docPartBody>
    </w:docPart>
    <w:docPart>
      <w:docPartPr>
        <w:name w:val="5C0D6419D419409D82C7A112AE81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AE1EE-4537-43DA-92E0-E8A6C2FC31C4}"/>
      </w:docPartPr>
      <w:docPartBody>
        <w:p w:rsidR="00000000" w:rsidRDefault="00000000">
          <w:pPr>
            <w:pStyle w:val="5C0D6419D419409D82C7A112AE81CECB"/>
          </w:pPr>
          <w:r w:rsidRPr="00FC030B">
            <w:t>Angelica Astrom</w:t>
          </w:r>
        </w:p>
      </w:docPartBody>
    </w:docPart>
    <w:docPart>
      <w:docPartPr>
        <w:name w:val="88F59EAA408843488289668465974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C693F-124C-4A36-992B-BDFEE9701A74}"/>
      </w:docPartPr>
      <w:docPartBody>
        <w:p w:rsidR="00000000" w:rsidRDefault="00000000">
          <w:pPr>
            <w:pStyle w:val="88F59EAA408843488289668465974A94"/>
          </w:pPr>
          <w:r w:rsidRPr="00FC030B">
            <w:t>In attendance</w:t>
          </w:r>
        </w:p>
      </w:docPartBody>
    </w:docPart>
    <w:docPart>
      <w:docPartPr>
        <w:name w:val="64A4CDCB601C421E8F89FF702BAFB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2713C-AFBE-4325-BF24-40904B618893}"/>
      </w:docPartPr>
      <w:docPartBody>
        <w:p w:rsidR="00000000" w:rsidRDefault="00000000">
          <w:pPr>
            <w:pStyle w:val="64A4CDCB601C421E8F89FF702BAFB950"/>
          </w:pPr>
          <w:r w:rsidRPr="00FC030B">
            <w:t>Approval of minutes</w:t>
          </w:r>
        </w:p>
      </w:docPartBody>
    </w:docPart>
    <w:docPart>
      <w:docPartPr>
        <w:name w:val="607A1C9141A64396B35E1CE9BF559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FAEFB-A2D9-44FA-A203-B40DE7FA9212}"/>
      </w:docPartPr>
      <w:docPartBody>
        <w:p w:rsidR="00000000" w:rsidRDefault="00000000">
          <w:pPr>
            <w:pStyle w:val="607A1C9141A64396B35E1CE9BF5592A1"/>
          </w:pPr>
          <w:r w:rsidRPr="00FC030B">
            <w:t xml:space="preserve">Mira Karlsson, Angelica Astrom, August Bergqvist, Allan Mattsson, Ian </w:t>
          </w:r>
          <w:r w:rsidRPr="00FC030B">
            <w:t>Hansson</w:t>
          </w:r>
        </w:p>
      </w:docPartBody>
    </w:docPart>
    <w:docPart>
      <w:docPartPr>
        <w:name w:val="3E244CD3A233407B877718AEAB31B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F3565-2FB4-4FDB-B34C-EA216F5EE0B3}"/>
      </w:docPartPr>
      <w:docPartBody>
        <w:p w:rsidR="00000000" w:rsidRDefault="00000000">
          <w:pPr>
            <w:pStyle w:val="3E244CD3A233407B877718AEAB31B6EE"/>
          </w:pPr>
          <w:r w:rsidRPr="00CA6B4F">
            <w:t>The minutes were read from the August meeting and approved.</w:t>
          </w:r>
        </w:p>
      </w:docPartBody>
    </w:docPart>
    <w:docPart>
      <w:docPartPr>
        <w:name w:val="227EDBFA71974BE9948E86A90F54C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953D7-CD88-4EDE-8242-4D77E39222C3}"/>
      </w:docPartPr>
      <w:docPartBody>
        <w:p w:rsidR="00000000" w:rsidRDefault="00000000">
          <w:pPr>
            <w:pStyle w:val="227EDBFA71974BE9948E86A90F54C20E"/>
          </w:pPr>
          <w:r w:rsidRPr="00CA6B4F">
            <w:t>Board</w:t>
          </w:r>
        </w:p>
      </w:docPartBody>
    </w:docPart>
    <w:docPart>
      <w:docPartPr>
        <w:name w:val="EA068AD1D1324AA7A5ACD61DD5FD7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244E-1D80-4A32-8F93-8C1F7A4BE2C3}"/>
      </w:docPartPr>
      <w:docPartBody>
        <w:p w:rsidR="00000000" w:rsidRDefault="00000000">
          <w:pPr>
            <w:pStyle w:val="EA068AD1D1324AA7A5ACD61DD5FD7CCA"/>
          </w:pPr>
          <w:r w:rsidRPr="00CA6B4F">
            <w:t xml:space="preserve">The Board, new principal, and guests were introduced. </w:t>
          </w:r>
          <w:r w:rsidRPr="00AD20E5">
            <w:t>Mira Karlsson</w:t>
          </w:r>
          <w:r>
            <w:t xml:space="preserve"> </w:t>
          </w:r>
          <w:r w:rsidRPr="00CA6B4F">
            <w:t>was nominated as the new Secretary.</w:t>
          </w:r>
        </w:p>
      </w:docPartBody>
    </w:docPart>
    <w:docPart>
      <w:docPartPr>
        <w:name w:val="9EA85DEF8CCD491EAF4BAEDD0AB97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70F05-71A6-495A-AC9F-5C802BFCB12D}"/>
      </w:docPartPr>
      <w:docPartBody>
        <w:p w:rsidR="00000000" w:rsidRDefault="00000000">
          <w:pPr>
            <w:pStyle w:val="9EA85DEF8CCD491EAF4BAEDD0AB97BCD"/>
          </w:pPr>
          <w:r w:rsidRPr="00CA6B4F">
            <w:t xml:space="preserve">A motion to elect </w:t>
          </w:r>
          <w:r>
            <w:t>Mira</w:t>
          </w:r>
          <w:r w:rsidRPr="00CA6B4F">
            <w:t xml:space="preserve"> was made by </w:t>
          </w:r>
          <w:r w:rsidRPr="00AD20E5">
            <w:t>Angelica Astrom</w:t>
          </w:r>
          <w:r w:rsidRPr="00CA6B4F">
            <w:t xml:space="preserve"> and seconded by </w:t>
          </w:r>
          <w:r w:rsidRPr="00AD20E5">
            <w:t>August Bergqvist</w:t>
          </w:r>
          <w:r w:rsidRPr="00CA6B4F">
            <w:t xml:space="preserve">. All present voted in favor, and </w:t>
          </w:r>
          <w:r w:rsidRPr="00AD20E5">
            <w:t>Mira Karlsson</w:t>
          </w:r>
          <w:r w:rsidRPr="00CA6B4F">
            <w:t xml:space="preserve"> was confirmed as the new Secretary.</w:t>
          </w:r>
        </w:p>
      </w:docPartBody>
    </w:docPart>
    <w:docPart>
      <w:docPartPr>
        <w:name w:val="1DD775F8B737493CB819E53BB5871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3E3E6-7911-46CD-BA7E-799B7FA7BD8E}"/>
      </w:docPartPr>
      <w:docPartBody>
        <w:p w:rsidR="00000000" w:rsidRDefault="00000000">
          <w:pPr>
            <w:pStyle w:val="1DD775F8B737493CB819E53BB5871D9B"/>
          </w:pPr>
          <w:r w:rsidRPr="00FC030B">
            <w:t>Advisory committee</w:t>
          </w:r>
        </w:p>
      </w:docPartBody>
    </w:docPart>
    <w:docPart>
      <w:docPartPr>
        <w:name w:val="56711A9D814E4E67B56351F149604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8DBAD-1B0A-401F-AA4A-24F6790CE06A}"/>
      </w:docPartPr>
      <w:docPartBody>
        <w:p w:rsidR="00000000" w:rsidRDefault="00000000">
          <w:pPr>
            <w:pStyle w:val="56711A9D814E4E67B56351F14960405C"/>
          </w:pPr>
          <w:r w:rsidRPr="00CA6B4F">
            <w:t xml:space="preserve">There are a number of parent openings on the Advisory Committee. These openings were listed in the most </w:t>
          </w:r>
          <w:r w:rsidRPr="00CA6B4F">
            <w:t>recent newsletter.</w:t>
          </w:r>
        </w:p>
      </w:docPartBody>
    </w:docPart>
    <w:docPart>
      <w:docPartPr>
        <w:name w:val="44DCE0B583D24EA99748A44478746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876B7-58B1-4161-9545-4EBBF39E4DBA}"/>
      </w:docPartPr>
      <w:docPartBody>
        <w:p w:rsidR="00000000" w:rsidRDefault="00000000">
          <w:pPr>
            <w:pStyle w:val="44DCE0B583D24EA99748A44478746871"/>
          </w:pPr>
          <w:r w:rsidRPr="00CA6B4F">
            <w:t xml:space="preserve">Three parents indicated an interest in serving on the committee. </w:t>
          </w:r>
          <w:r w:rsidRPr="00AD20E5">
            <w:t>August Bergqvist</w:t>
          </w:r>
          <w:r w:rsidRPr="00CA6B4F">
            <w:t xml:space="preserve"> will follow up with those parents and do some additional recruiting to fill these openings.</w:t>
          </w:r>
        </w:p>
      </w:docPartBody>
    </w:docPart>
    <w:docPart>
      <w:docPartPr>
        <w:name w:val="457AF444DE864AEAB48A8EF803B47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4A058-CA08-406A-898E-0C455B214B3D}"/>
      </w:docPartPr>
      <w:docPartBody>
        <w:p w:rsidR="00000000" w:rsidRDefault="00000000">
          <w:pPr>
            <w:pStyle w:val="457AF444DE864AEAB48A8EF803B475E6"/>
          </w:pPr>
          <w:r w:rsidRPr="002C2E7D">
            <w:rPr>
              <w:rStyle w:val="Heading1Char"/>
              <w:b w:val="0"/>
              <w:caps w:val="0"/>
            </w:rPr>
            <w:t>Budget</w:t>
          </w:r>
        </w:p>
      </w:docPartBody>
    </w:docPart>
    <w:docPart>
      <w:docPartPr>
        <w:name w:val="C5E7DA6C8E8349D787AFEFE88BE6E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7FE09-F912-4669-900E-F267F48E282D}"/>
      </w:docPartPr>
      <w:docPartBody>
        <w:p w:rsidR="00000000" w:rsidRDefault="00000000">
          <w:pPr>
            <w:pStyle w:val="C5E7DA6C8E8349D787AFEFE88BE6EAA1"/>
          </w:pPr>
          <w:r w:rsidRPr="00CA6B4F">
            <w:t xml:space="preserve">The budget for the current school year was distributed by </w:t>
          </w:r>
          <w:r w:rsidRPr="00AD20E5">
            <w:t>August Bergqvist</w:t>
          </w:r>
          <w:r w:rsidRPr="00CA6B4F">
            <w:t>, PTA Treasurer, and reviewed by the board and PTA members at the last meeting.</w:t>
          </w:r>
        </w:p>
      </w:docPartBody>
    </w:docPart>
    <w:docPart>
      <w:docPartPr>
        <w:name w:val="282957CFA8B941DD85E6D00CA1397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88B7E-6AA1-4CFC-A8DC-06E81BBF2BAD}"/>
      </w:docPartPr>
      <w:docPartBody>
        <w:p w:rsidR="00000000" w:rsidRDefault="00000000">
          <w:pPr>
            <w:pStyle w:val="282957CFA8B941DD85E6D00CA1397529"/>
          </w:pPr>
          <w:r w:rsidRPr="00CA6B4F">
            <w:t xml:space="preserve">In tonight’s meeting, </w:t>
          </w:r>
          <w:r w:rsidRPr="00AD20E5">
            <w:t>Angelica Astrom</w:t>
          </w:r>
          <w:r w:rsidRPr="00CA6B4F">
            <w:t xml:space="preserve"> made a motion to approve the budget which was seconded by </w:t>
          </w:r>
          <w:r w:rsidRPr="00AD20E5">
            <w:t>Allan Mattsson</w:t>
          </w:r>
          <w:r w:rsidRPr="00CA6B4F">
            <w:t>. All present voted in favor of approving the budget as presented.</w:t>
          </w:r>
        </w:p>
      </w:docPartBody>
    </w:docPart>
    <w:docPart>
      <w:docPartPr>
        <w:name w:val="5F859A680DFB4887AC510C785980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8D781-91B3-4CC5-8D91-CE1A54BEA39C}"/>
      </w:docPartPr>
      <w:docPartBody>
        <w:p w:rsidR="00000000" w:rsidRDefault="00000000">
          <w:pPr>
            <w:pStyle w:val="5F859A680DFB4887AC510C7859803369"/>
          </w:pPr>
          <w:r w:rsidRPr="00FC030B">
            <w:t>Principal’s report</w:t>
          </w:r>
        </w:p>
      </w:docPartBody>
    </w:docPart>
    <w:docPart>
      <w:docPartPr>
        <w:name w:val="4578A49AD12147B6B9CD9DC314B57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2B5C9-F8D4-4EC1-A3BD-6BBE4F906781}"/>
      </w:docPartPr>
      <w:docPartBody>
        <w:p w:rsidR="00000000" w:rsidRDefault="00000000">
          <w:pPr>
            <w:pStyle w:val="4578A49AD12147B6B9CD9DC314B577C5"/>
          </w:pPr>
          <w:r w:rsidRPr="00CA6B4F">
            <w:t xml:space="preserve">Principal </w:t>
          </w:r>
          <w:r w:rsidRPr="00AD20E5">
            <w:t>Ian Hansson</w:t>
          </w:r>
          <w:r w:rsidRPr="00CA6B4F">
            <w:t xml:space="preserve"> presented his report.</w:t>
          </w:r>
        </w:p>
      </w:docPartBody>
    </w:docPart>
    <w:docPart>
      <w:docPartPr>
        <w:name w:val="FF6DC4AFB7314C818BEA61A90CF29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0DD50-10BB-4AE7-9162-14B569CD2876}"/>
      </w:docPartPr>
      <w:docPartBody>
        <w:p w:rsidR="00000000" w:rsidRDefault="00000000">
          <w:pPr>
            <w:pStyle w:val="FF6DC4AFB7314C818BEA61A90CF29213"/>
          </w:pPr>
          <w:r w:rsidRPr="00FC030B">
            <w:t>New business</w:t>
          </w:r>
        </w:p>
      </w:docPartBody>
    </w:docPart>
    <w:docPart>
      <w:docPartPr>
        <w:name w:val="BE999E739749403CB0342DB926F42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F829B-9870-4F6B-832C-CBEB91B21CC0}"/>
      </w:docPartPr>
      <w:docPartBody>
        <w:p w:rsidR="00000000" w:rsidRDefault="00000000">
          <w:pPr>
            <w:pStyle w:val="BE999E739749403CB0342DB926F424FF"/>
          </w:pPr>
          <w:r w:rsidRPr="00FC030B">
            <w:t>Committee reports</w:t>
          </w:r>
        </w:p>
      </w:docPartBody>
    </w:docPart>
    <w:docPart>
      <w:docPartPr>
        <w:name w:val="26E77E794B324CA98C72E2F969032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7C0D2-4BF5-40FB-82E3-D2A7856D8693}"/>
      </w:docPartPr>
      <w:docPartBody>
        <w:p w:rsidR="004B4540" w:rsidRPr="00AB4981" w:rsidRDefault="00000000" w:rsidP="006E64FB">
          <w:pPr>
            <w:pStyle w:val="ListBullet"/>
          </w:pPr>
          <w:r w:rsidRPr="00AB4981">
            <w:t xml:space="preserve">Recap of </w:t>
          </w:r>
          <w:r w:rsidRPr="00AB4981">
            <w:t>Back-to-School</w:t>
          </w:r>
          <w:r w:rsidRPr="00AB4981">
            <w:t xml:space="preserve"> night – September 9</w:t>
          </w:r>
        </w:p>
        <w:p w:rsidR="004B4540" w:rsidRPr="00AB4981" w:rsidRDefault="00000000" w:rsidP="006E64FB">
          <w:pPr>
            <w:pStyle w:val="ListBullet"/>
          </w:pPr>
          <w:r w:rsidRPr="00AB4981">
            <w:t>Parent Education Programs – Counselors</w:t>
          </w:r>
        </w:p>
        <w:p w:rsidR="00000000" w:rsidRDefault="00000000">
          <w:pPr>
            <w:pStyle w:val="26E77E794B324CA98C72E2F96903273D"/>
          </w:pPr>
          <w:r w:rsidRPr="00AB4981">
            <w:t xml:space="preserve">Teacher Grants Application Process – </w:t>
          </w:r>
          <w:r>
            <w:br/>
            <w:t>School Principal</w:t>
          </w:r>
        </w:p>
      </w:docPartBody>
    </w:docPart>
    <w:docPart>
      <w:docPartPr>
        <w:name w:val="F968283B4D294E16AA7AFD7E40300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B179C-9778-4776-9A16-4730C7BDEC01}"/>
      </w:docPartPr>
      <w:docPartBody>
        <w:p w:rsidR="004B4540" w:rsidRPr="00AB4981" w:rsidRDefault="00000000" w:rsidP="006E64FB">
          <w:pPr>
            <w:pStyle w:val="ListBullet"/>
          </w:pPr>
          <w:r w:rsidRPr="00AB4981">
            <w:t>Membership</w:t>
          </w:r>
        </w:p>
        <w:p w:rsidR="004B4540" w:rsidRPr="00AB4981" w:rsidRDefault="00000000" w:rsidP="006E64FB">
          <w:pPr>
            <w:pStyle w:val="ListBullet"/>
          </w:pPr>
          <w:r w:rsidRPr="00AB4981">
            <w:t>Volunteers</w:t>
          </w:r>
        </w:p>
        <w:p w:rsidR="004B4540" w:rsidRPr="00AB4981" w:rsidRDefault="00000000" w:rsidP="006E64FB">
          <w:pPr>
            <w:pStyle w:val="ListBullet"/>
          </w:pPr>
          <w:r w:rsidRPr="00AB4981">
            <w:t>Newsletter</w:t>
          </w:r>
        </w:p>
        <w:p w:rsidR="00000000" w:rsidRDefault="00000000">
          <w:pPr>
            <w:pStyle w:val="F968283B4D294E16AA7AFD7E403002B6"/>
          </w:pPr>
          <w:r w:rsidRPr="00AB4981">
            <w:t>Computer Support</w:t>
          </w:r>
        </w:p>
      </w:docPartBody>
    </w:docPart>
    <w:docPart>
      <w:docPartPr>
        <w:name w:val="6F24D5E01E7B4F01B3935E6632625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88210-AE73-4CB5-BAA2-D99AEBD511A7}"/>
      </w:docPartPr>
      <w:docPartBody>
        <w:p w:rsidR="00000000" w:rsidRDefault="00000000">
          <w:pPr>
            <w:pStyle w:val="6F24D5E01E7B4F01B3935E6632625B87"/>
          </w:pPr>
          <w:r w:rsidRPr="002C2E7D">
            <w:rPr>
              <w:rStyle w:val="Heading1Char"/>
              <w:b w:val="0"/>
              <w:caps w:val="0"/>
            </w:rPr>
            <w:t>Announcements</w:t>
          </w:r>
        </w:p>
      </w:docPartBody>
    </w:docPart>
    <w:docPart>
      <w:docPartPr>
        <w:name w:val="8C15B659942F48C59849C932BC189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AE5F0-069D-4EF2-8CB6-4903E4895613}"/>
      </w:docPartPr>
      <w:docPartBody>
        <w:p w:rsidR="00000000" w:rsidRDefault="00000000">
          <w:pPr>
            <w:pStyle w:val="8C15B659942F48C59849C932BC189905"/>
          </w:pPr>
          <w:r w:rsidRPr="00FC030B">
            <w:t>None</w:t>
          </w:r>
        </w:p>
      </w:docPartBody>
    </w:docPart>
    <w:docPart>
      <w:docPartPr>
        <w:name w:val="27F8D85C0ECB4032A636BFAB585F4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B5432-B711-46A1-8AF7-739E4ED8991B}"/>
      </w:docPartPr>
      <w:docPartBody>
        <w:p w:rsidR="00000000" w:rsidRDefault="00000000">
          <w:pPr>
            <w:pStyle w:val="27F8D85C0ECB4032A636BFAB585F4849"/>
          </w:pPr>
          <w:r w:rsidRPr="00FC030B">
            <w:t>Next meeting</w:t>
          </w:r>
        </w:p>
      </w:docPartBody>
    </w:docPart>
    <w:docPart>
      <w:docPartPr>
        <w:name w:val="1BD2E6771F03454CA45C04D98F235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7185D-8B5B-4719-8E61-88E36673930B}"/>
      </w:docPartPr>
      <w:docPartBody>
        <w:p w:rsidR="00000000" w:rsidRDefault="00000000">
          <w:pPr>
            <w:pStyle w:val="1BD2E6771F03454CA45C04D98F235EDD"/>
          </w:pPr>
          <w:r w:rsidRPr="00FC030B">
            <w:t>13 October 2023</w:t>
          </w:r>
        </w:p>
      </w:docPartBody>
    </w:docPart>
    <w:docPart>
      <w:docPartPr>
        <w:name w:val="E275994B2D494CD0A4145FCA91420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20AD9-67E5-4805-8966-5760A5E4AD00}"/>
      </w:docPartPr>
      <w:docPartBody>
        <w:p w:rsidR="00000000" w:rsidRDefault="00000000">
          <w:pPr>
            <w:pStyle w:val="E275994B2D494CD0A4145FCA9142035E"/>
          </w:pPr>
          <w:r w:rsidRPr="00FC030B">
            <w:t>6:00 p.m. in the cafeteria</w:t>
          </w:r>
        </w:p>
      </w:docPartBody>
    </w:docPart>
    <w:docPart>
      <w:docPartPr>
        <w:name w:val="EB7134E3D1A44B61B828083B15763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B8B8E-CF13-4405-B5E7-031F554FCDE7}"/>
      </w:docPartPr>
      <w:docPartBody>
        <w:p w:rsidR="00000000" w:rsidRDefault="00000000">
          <w:pPr>
            <w:pStyle w:val="EB7134E3D1A44B61B828083B1576372C"/>
          </w:pPr>
          <w:r w:rsidRPr="00CA6B4F">
            <w:t xml:space="preserve">Motion to adjourn was made at 9:00 p.m. and was </w:t>
          </w:r>
          <w:r w:rsidRPr="00CA6B4F">
            <w:t>passed unanimously.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73861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27"/>
    <w:rsid w:val="0092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kern w:val="0"/>
      <w:sz w:val="20"/>
      <w:szCs w:val="3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DEBFA2806A4932B4BA16A2C9BC5077">
    <w:name w:val="06DEBFA2806A4932B4BA16A2C9BC5077"/>
  </w:style>
  <w:style w:type="paragraph" w:customStyle="1" w:styleId="6D1A0D54F2594CD78910B7D8E4F1B265">
    <w:name w:val="6D1A0D54F2594CD78910B7D8E4F1B265"/>
  </w:style>
  <w:style w:type="paragraph" w:customStyle="1" w:styleId="946B21248FD548BB8AE9882B8F17E442">
    <w:name w:val="946B21248FD548BB8AE9882B8F17E442"/>
  </w:style>
  <w:style w:type="paragraph" w:customStyle="1" w:styleId="22358A7BFF64417FBF9CE2920845D455">
    <w:name w:val="22358A7BFF64417FBF9CE2920845D455"/>
  </w:style>
  <w:style w:type="paragraph" w:customStyle="1" w:styleId="8CC04641545043278C073F5934F8F8A3">
    <w:name w:val="8CC04641545043278C073F5934F8F8A3"/>
  </w:style>
  <w:style w:type="paragraph" w:customStyle="1" w:styleId="AB99D790925B4AA7A90061B07B4CEAFC">
    <w:name w:val="AB99D790925B4AA7A90061B07B4CEAFC"/>
  </w:style>
  <w:style w:type="paragraph" w:customStyle="1" w:styleId="2E7C4CE5AC5649C1A38AD32582AC67D0">
    <w:name w:val="2E7C4CE5AC5649C1A38AD32582AC67D0"/>
  </w:style>
  <w:style w:type="paragraph" w:customStyle="1" w:styleId="5C0D6419D419409D82C7A112AE81CECB">
    <w:name w:val="5C0D6419D419409D82C7A112AE81CECB"/>
  </w:style>
  <w:style w:type="paragraph" w:customStyle="1" w:styleId="88F59EAA408843488289668465974A94">
    <w:name w:val="88F59EAA408843488289668465974A94"/>
  </w:style>
  <w:style w:type="paragraph" w:customStyle="1" w:styleId="64A4CDCB601C421E8F89FF702BAFB950">
    <w:name w:val="64A4CDCB601C421E8F89FF702BAFB950"/>
  </w:style>
  <w:style w:type="paragraph" w:customStyle="1" w:styleId="607A1C9141A64396B35E1CE9BF5592A1">
    <w:name w:val="607A1C9141A64396B35E1CE9BF5592A1"/>
  </w:style>
  <w:style w:type="paragraph" w:customStyle="1" w:styleId="3E244CD3A233407B877718AEAB31B6EE">
    <w:name w:val="3E244CD3A233407B877718AEAB31B6EE"/>
  </w:style>
  <w:style w:type="paragraph" w:customStyle="1" w:styleId="227EDBFA71974BE9948E86A90F54C20E">
    <w:name w:val="227EDBFA71974BE9948E86A90F54C20E"/>
  </w:style>
  <w:style w:type="paragraph" w:customStyle="1" w:styleId="EA068AD1D1324AA7A5ACD61DD5FD7CCA">
    <w:name w:val="EA068AD1D1324AA7A5ACD61DD5FD7CCA"/>
  </w:style>
  <w:style w:type="paragraph" w:customStyle="1" w:styleId="9EA85DEF8CCD491EAF4BAEDD0AB97BCD">
    <w:name w:val="9EA85DEF8CCD491EAF4BAEDD0AB97BCD"/>
  </w:style>
  <w:style w:type="paragraph" w:customStyle="1" w:styleId="1DD775F8B737493CB819E53BB5871D9B">
    <w:name w:val="1DD775F8B737493CB819E53BB5871D9B"/>
  </w:style>
  <w:style w:type="paragraph" w:customStyle="1" w:styleId="56711A9D814E4E67B56351F14960405C">
    <w:name w:val="56711A9D814E4E67B56351F14960405C"/>
  </w:style>
  <w:style w:type="paragraph" w:customStyle="1" w:styleId="44DCE0B583D24EA99748A44478746871">
    <w:name w:val="44DCE0B583D24EA99748A44478746871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imes New Roman (Headings CS)"/>
      <w:b/>
      <w:caps/>
      <w:color w:val="000000" w:themeColor="text1"/>
      <w:spacing w:val="14"/>
      <w:kern w:val="0"/>
      <w:sz w:val="20"/>
      <w:szCs w:val="30"/>
      <w14:ligatures w14:val="none"/>
    </w:rPr>
  </w:style>
  <w:style w:type="paragraph" w:customStyle="1" w:styleId="457AF444DE864AEAB48A8EF803B475E6">
    <w:name w:val="457AF444DE864AEAB48A8EF803B475E6"/>
  </w:style>
  <w:style w:type="paragraph" w:customStyle="1" w:styleId="C5E7DA6C8E8349D787AFEFE88BE6EAA1">
    <w:name w:val="C5E7DA6C8E8349D787AFEFE88BE6EAA1"/>
  </w:style>
  <w:style w:type="paragraph" w:customStyle="1" w:styleId="282957CFA8B941DD85E6D00CA1397529">
    <w:name w:val="282957CFA8B941DD85E6D00CA1397529"/>
  </w:style>
  <w:style w:type="paragraph" w:customStyle="1" w:styleId="5F859A680DFB4887AC510C7859803369">
    <w:name w:val="5F859A680DFB4887AC510C7859803369"/>
  </w:style>
  <w:style w:type="paragraph" w:customStyle="1" w:styleId="4578A49AD12147B6B9CD9DC314B577C5">
    <w:name w:val="4578A49AD12147B6B9CD9DC314B577C5"/>
  </w:style>
  <w:style w:type="paragraph" w:customStyle="1" w:styleId="FF6DC4AFB7314C818BEA61A90CF29213">
    <w:name w:val="FF6DC4AFB7314C818BEA61A90CF29213"/>
  </w:style>
  <w:style w:type="paragraph" w:customStyle="1" w:styleId="BE999E739749403CB0342DB926F424FF">
    <w:name w:val="BE999E739749403CB0342DB926F424FF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ind w:left="432" w:hanging="288"/>
      <w:contextualSpacing/>
    </w:pPr>
    <w:rPr>
      <w:rFonts w:cs="Times New Roman (Body CS)"/>
      <w:spacing w:val="6"/>
      <w:kern w:val="0"/>
      <w:sz w:val="20"/>
      <w:szCs w:val="21"/>
      <w14:ligatures w14:val="none"/>
    </w:rPr>
  </w:style>
  <w:style w:type="paragraph" w:customStyle="1" w:styleId="26E77E794B324CA98C72E2F96903273D">
    <w:name w:val="26E77E794B324CA98C72E2F96903273D"/>
  </w:style>
  <w:style w:type="paragraph" w:customStyle="1" w:styleId="F968283B4D294E16AA7AFD7E403002B6">
    <w:name w:val="F968283B4D294E16AA7AFD7E403002B6"/>
  </w:style>
  <w:style w:type="paragraph" w:customStyle="1" w:styleId="6F24D5E01E7B4F01B3935E6632625B87">
    <w:name w:val="6F24D5E01E7B4F01B3935E6632625B87"/>
  </w:style>
  <w:style w:type="paragraph" w:customStyle="1" w:styleId="8C15B659942F48C59849C932BC189905">
    <w:name w:val="8C15B659942F48C59849C932BC189905"/>
  </w:style>
  <w:style w:type="paragraph" w:customStyle="1" w:styleId="27F8D85C0ECB4032A636BFAB585F4849">
    <w:name w:val="27F8D85C0ECB4032A636BFAB585F4849"/>
  </w:style>
  <w:style w:type="paragraph" w:customStyle="1" w:styleId="1BD2E6771F03454CA45C04D98F235EDD">
    <w:name w:val="1BD2E6771F03454CA45C04D98F235EDD"/>
  </w:style>
  <w:style w:type="paragraph" w:customStyle="1" w:styleId="E275994B2D494CD0A4145FCA9142035E">
    <w:name w:val="E275994B2D494CD0A4145FCA9142035E"/>
  </w:style>
  <w:style w:type="paragraph" w:customStyle="1" w:styleId="EB7134E3D1A44B61B828083B1576372C">
    <w:name w:val="EB7134E3D1A44B61B828083B15763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1561830-62B4-418D-8A83-E35A895B60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176BF5-7805-4F15-AD1C-BCD0C2454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E5D8B8-35DC-4D2E-9164-68F032D3BA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46C25FB-9871-440C-8F07-8E63D2C3DF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</Template>
  <TotalTime>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2024-01-08T01:04:00Z</dcterms:created>
  <dcterms:modified xsi:type="dcterms:W3CDTF">2024-01-08T01:04:00Z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